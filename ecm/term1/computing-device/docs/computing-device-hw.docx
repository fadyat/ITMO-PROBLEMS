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9D88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7F48637D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171DA0A2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66A821D1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5B264D41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676E99E4" w14:textId="19BE4CFC" w:rsidR="006E64CF" w:rsidRPr="006E64CF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803A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</w:t>
      </w:r>
    </w:p>
    <w:p w14:paraId="1912B385" w14:textId="0EFCB37D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803A10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7D7DBA2C" w14:textId="3915B86B" w:rsidR="006E64CF" w:rsidRPr="00803A10" w:rsidRDefault="00803A10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03A10">
        <w:rPr>
          <w:rFonts w:ascii="Arial" w:eastAsia="Times New Roman" w:hAnsi="Arial" w:cs="Arial"/>
          <w:b/>
          <w:bCs/>
          <w:color w:val="000000"/>
          <w:lang w:eastAsia="ru-RU"/>
        </w:rPr>
        <w:t>“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Исследование работы ЭВМ при обмене данными с ВУ в режиме прерывания программы</w:t>
      </w:r>
      <w:r w:rsidRPr="00803A10">
        <w:rPr>
          <w:rFonts w:ascii="Arial" w:eastAsia="Times New Roman" w:hAnsi="Arial" w:cs="Arial"/>
          <w:b/>
          <w:bCs/>
          <w:color w:val="000000"/>
          <w:lang w:eastAsia="ru-RU"/>
        </w:rPr>
        <w:t>”</w:t>
      </w:r>
    </w:p>
    <w:p w14:paraId="5B5C276A" w14:textId="65D39E2C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803A10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7960EA0B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15FF8E5A" w14:textId="0267D894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803A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0804CAF8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3AEB4F61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0511A6C" w14:textId="37FC19C3" w:rsidR="00803A10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803A10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г. </w:t>
      </w:r>
    </w:p>
    <w:p w14:paraId="5D752BB9" w14:textId="77777777" w:rsidR="00803A10" w:rsidRDefault="00803A10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 w:type="page"/>
      </w:r>
    </w:p>
    <w:p w14:paraId="53192F21" w14:textId="77777777" w:rsidR="00667EE0" w:rsidRDefault="00667EE0" w:rsidP="00D83FD5">
      <w:pPr>
        <w:tabs>
          <w:tab w:val="left" w:pos="6497"/>
        </w:tabs>
        <w:spacing w:before="1800"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14:paraId="5E7BB72F" w14:textId="727D9EBB" w:rsidR="00D83FD5" w:rsidRPr="00D83FD5" w:rsidRDefault="00D83FD5" w:rsidP="00D83FD5">
      <w:pPr>
        <w:pStyle w:val="a5"/>
        <w:rPr>
          <w:rFonts w:cstheme="minorHAnsi"/>
          <w:b/>
          <w:bCs/>
          <w:lang w:eastAsia="ru-RU"/>
        </w:rPr>
      </w:pPr>
      <w:r w:rsidRPr="00D83FD5">
        <w:rPr>
          <w:rFonts w:cstheme="minorHAnsi"/>
          <w:b/>
          <w:bCs/>
          <w:lang w:eastAsia="ru-RU"/>
        </w:rPr>
        <w:t>Код программы с комментариями</w:t>
      </w:r>
      <w:r w:rsidRPr="00D83FD5">
        <w:rPr>
          <w:rFonts w:cstheme="minorHAnsi"/>
          <w:b/>
          <w:bCs/>
          <w:lang w:val="en-US" w:eastAsia="ru-RU"/>
        </w:rPr>
        <w:t>:</w:t>
      </w:r>
    </w:p>
    <w:p w14:paraId="22A3349B" w14:textId="22F65085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/*</w:t>
      </w:r>
    </w:p>
    <w:p w14:paraId="6A25F48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ВУ-1: -2x + 5</w:t>
      </w:r>
    </w:p>
    <w:p w14:paraId="4D23A1A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ВУ-2: 3x / 4</w:t>
      </w:r>
    </w:p>
    <w:p w14:paraId="43CBBA9C" w14:textId="5F964588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*/</w:t>
      </w:r>
    </w:p>
    <w:p w14:paraId="41660CAD" w14:textId="0E73CF25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CMD CK 020</w:t>
      </w:r>
    </w:p>
    <w:p w14:paraId="03011CB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000 0000 // ячейка с адресом возврата</w:t>
      </w:r>
    </w:p>
    <w:p w14:paraId="63A3A1CF" w14:textId="0BDE7DE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001 C030 // переход к основной части программы</w:t>
      </w:r>
    </w:p>
    <w:p w14:paraId="17836FD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 Наращивание x</w:t>
      </w:r>
    </w:p>
    <w:p w14:paraId="28659B2A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020 FA00 // разрешение прерывания</w:t>
      </w:r>
    </w:p>
    <w:p w14:paraId="5CFE65D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021 F200 // A = 0</w:t>
      </w:r>
    </w:p>
    <w:p w14:paraId="26968D5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022 F800 // A++</w:t>
      </w:r>
    </w:p>
    <w:p w14:paraId="78B8924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023 3025 // x = A</w:t>
      </w:r>
    </w:p>
    <w:p w14:paraId="5BD0819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024 C022 // последующее наращивание</w:t>
      </w:r>
    </w:p>
    <w:p w14:paraId="584DE3AA" w14:textId="7191015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025 0000 // x</w:t>
      </w:r>
    </w:p>
    <w:p w14:paraId="3F23E51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Запоминание значения А и регистра переноса</w:t>
      </w:r>
    </w:p>
    <w:p w14:paraId="5F19B379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030 317A // (17A) = A</w:t>
      </w:r>
    </w:p>
    <w:p w14:paraId="7807014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031 F600 // A &lt;&lt; 1</w:t>
      </w:r>
    </w:p>
    <w:p w14:paraId="351A1562" w14:textId="7476811C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032 317B // (17B) = A</w:t>
      </w:r>
    </w:p>
    <w:p w14:paraId="44B32545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//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Проверка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-1</w:t>
      </w:r>
    </w:p>
    <w:p w14:paraId="27A9ABA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033 E101 // проверка флага ВУ-1</w:t>
      </w:r>
    </w:p>
    <w:p w14:paraId="332AC22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034 C060 // флаг ВУ-1 - сброшен: переход к 060</w:t>
      </w:r>
    </w:p>
    <w:p w14:paraId="21F35F7E" w14:textId="0143F5E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035 С040 // флаг ВУ-1 - готов: переход к 040</w:t>
      </w:r>
    </w:p>
    <w:p w14:paraId="10A3331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-1</w:t>
      </w:r>
    </w:p>
    <w:p w14:paraId="5FEB329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040 F200 // A = 0</w:t>
      </w:r>
    </w:p>
    <w:p w14:paraId="5D01EBF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041 6025 /* A = 2*x</w:t>
      </w:r>
    </w:p>
    <w:p w14:paraId="2DC6DD7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042 6025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ab/>
        <w:t>*/</w:t>
      </w:r>
    </w:p>
    <w:p w14:paraId="412A090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043 F400 // A = -A &lt;=&gt; A = -2x</w:t>
      </w:r>
    </w:p>
    <w:p w14:paraId="04A9F8C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044 F800 /*</w:t>
      </w:r>
    </w:p>
    <w:p w14:paraId="07B91DC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045 F800</w:t>
      </w:r>
    </w:p>
    <w:p w14:paraId="63B8BD2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046 F800    A += 5 &lt;=&gt; A = -2x + 5</w:t>
      </w:r>
    </w:p>
    <w:p w14:paraId="413C604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047 F800</w:t>
      </w:r>
    </w:p>
    <w:p w14:paraId="44471E1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048 F800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*/</w:t>
      </w:r>
    </w:p>
    <w:p w14:paraId="775B7548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049 E103 // проверка флага ВУ-3</w:t>
      </w:r>
    </w:p>
    <w:p w14:paraId="0AAF4C3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04A C049 // флаг ВУ-3 сброшен: ожидание готовности</w:t>
      </w:r>
    </w:p>
    <w:p w14:paraId="020A78D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lastRenderedPageBreak/>
        <w:t>04B E303 // флаг ВУ-3 готов: вывод</w:t>
      </w:r>
    </w:p>
    <w:p w14:paraId="66C9F0A5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04C E003 // сброс флага ВУ-3</w:t>
      </w:r>
    </w:p>
    <w:p w14:paraId="6C21DA69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04D E001 // сброс флага ВУ-1</w:t>
      </w:r>
    </w:p>
    <w:p w14:paraId="3E9D5042" w14:textId="273D5398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04E С060 // переход к 060</w:t>
      </w:r>
    </w:p>
    <w:p w14:paraId="341CC80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Проверка ВУ-2</w:t>
      </w:r>
    </w:p>
    <w:p w14:paraId="4F33468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060 E102 // проверка флага ВУ-2</w:t>
      </w:r>
    </w:p>
    <w:p w14:paraId="7D26996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061 С080 // флаг ВУ-2 - сброшен: переход к 080</w:t>
      </w:r>
    </w:p>
    <w:p w14:paraId="7EE6A5FC" w14:textId="76BCBC4B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062 С063 // флаг ВУ-2 - готов: переход в 063</w:t>
      </w:r>
    </w:p>
    <w:p w14:paraId="717ABB9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proofErr w:type="gramStart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>::</w:t>
      </w:r>
      <w:proofErr w:type="gramEnd"/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>ВУ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-2</w:t>
      </w:r>
    </w:p>
    <w:p w14:paraId="0C7A8FC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063 F200 // A = 0</w:t>
      </w:r>
    </w:p>
    <w:p w14:paraId="54EB9B7D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064 6025 /*</w:t>
      </w:r>
    </w:p>
    <w:p w14:paraId="6DB8F974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065 6025   A = 3x</w:t>
      </w:r>
    </w:p>
    <w:p w14:paraId="6C46B852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>066 6025</w:t>
      </w:r>
      <w:r w:rsidRPr="00D83FD5">
        <w:rPr>
          <w:rFonts w:ascii="Courier New" w:hAnsi="Courier New" w:cs="Courier New"/>
          <w:sz w:val="18"/>
          <w:szCs w:val="18"/>
          <w:lang w:val="en-US" w:eastAsia="ru-RU"/>
        </w:rPr>
        <w:tab/>
        <w:t>*/</w:t>
      </w:r>
    </w:p>
    <w:p w14:paraId="701A124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val="en-US" w:eastAsia="ru-RU"/>
        </w:rPr>
      </w:pPr>
      <w:r w:rsidRPr="00D83FD5">
        <w:rPr>
          <w:rFonts w:ascii="Courier New" w:hAnsi="Courier New" w:cs="Courier New"/>
          <w:sz w:val="18"/>
          <w:szCs w:val="18"/>
          <w:lang w:val="en-US" w:eastAsia="ru-RU"/>
        </w:rPr>
        <w:t xml:space="preserve">067 F700 /* A &gt;&gt; 2 &lt;=&gt; A /= 4 &lt;=&gt; A = 3x / 4 </w:t>
      </w:r>
    </w:p>
    <w:p w14:paraId="333B3A2E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068 F700 </w:t>
      </w:r>
      <w:r w:rsidRPr="00D83FD5">
        <w:rPr>
          <w:rFonts w:ascii="Courier New" w:hAnsi="Courier New" w:cs="Courier New"/>
          <w:sz w:val="18"/>
          <w:szCs w:val="18"/>
          <w:lang w:eastAsia="ru-RU"/>
        </w:rPr>
        <w:tab/>
        <w:t>*/</w:t>
      </w:r>
    </w:p>
    <w:p w14:paraId="0233C63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069 E103 // проверка флага ВУ-3</w:t>
      </w:r>
    </w:p>
    <w:p w14:paraId="1747D4BF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06A C069 // флаг ВУ-3 - сброшен: ожидание готовности</w:t>
      </w:r>
    </w:p>
    <w:p w14:paraId="39B94FA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06B E303 // флаг ВУ-3 - готов: вывод</w:t>
      </w:r>
    </w:p>
    <w:p w14:paraId="1532516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06C E003 // сброс флага ВУ-3</w:t>
      </w:r>
    </w:p>
    <w:p w14:paraId="4668AC30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06D E002 // сброс флага ВУ-2</w:t>
      </w:r>
    </w:p>
    <w:p w14:paraId="4CEA8EF3" w14:textId="419078ED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06E C080</w:t>
      </w:r>
    </w:p>
    <w:p w14:paraId="5D7ADADD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// Восстановление A</w:t>
      </w:r>
    </w:p>
    <w:p w14:paraId="4D2B414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080 F200 // A = 0</w:t>
      </w:r>
    </w:p>
    <w:p w14:paraId="0F741757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081 417B // A += (17B)</w:t>
      </w:r>
    </w:p>
    <w:p w14:paraId="73B01036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082 F700 // A &gt;&gt; 1</w:t>
      </w:r>
    </w:p>
    <w:p w14:paraId="446ADCE1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083 F200 // A = 0, но регистр переноса сохранен</w:t>
      </w:r>
    </w:p>
    <w:p w14:paraId="52A887EB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084 417A // A += (17A)</w:t>
      </w:r>
    </w:p>
    <w:p w14:paraId="26731698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085 FA00 // разрешение прерывания</w:t>
      </w:r>
    </w:p>
    <w:p w14:paraId="560B66CE" w14:textId="48127ABB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086 C800 // переход по адресу (000)</w:t>
      </w:r>
    </w:p>
    <w:p w14:paraId="71CBBF8C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/* </w:t>
      </w:r>
      <w:proofErr w:type="spellStart"/>
      <w:r w:rsidRPr="00D83FD5">
        <w:rPr>
          <w:rFonts w:ascii="Courier New" w:hAnsi="Courier New" w:cs="Courier New"/>
          <w:sz w:val="18"/>
          <w:szCs w:val="18"/>
          <w:lang w:eastAsia="ru-RU"/>
        </w:rPr>
        <w:t>buffer</w:t>
      </w:r>
      <w:proofErr w:type="spellEnd"/>
      <w:r w:rsidRPr="00D83FD5">
        <w:rPr>
          <w:rFonts w:ascii="Courier New" w:hAnsi="Courier New" w:cs="Courier New"/>
          <w:sz w:val="18"/>
          <w:szCs w:val="18"/>
          <w:lang w:eastAsia="ru-RU"/>
        </w:rPr>
        <w:t xml:space="preserve"> */</w:t>
      </w:r>
    </w:p>
    <w:p w14:paraId="30804363" w14:textId="77777777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17A 0000 // A</w:t>
      </w:r>
    </w:p>
    <w:p w14:paraId="3BABA43C" w14:textId="43A60B99" w:rsidR="00D83FD5" w:rsidRPr="00D83FD5" w:rsidRDefault="00D83FD5" w:rsidP="00D83FD5">
      <w:pPr>
        <w:pStyle w:val="a5"/>
        <w:rPr>
          <w:rFonts w:ascii="Courier New" w:hAnsi="Courier New" w:cs="Courier New"/>
          <w:sz w:val="18"/>
          <w:szCs w:val="18"/>
          <w:lang w:eastAsia="ru-RU"/>
        </w:rPr>
        <w:sectPr w:rsidR="00D83FD5" w:rsidRPr="00D83FD5" w:rsidSect="003C4C9F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 w:rsidRPr="00D83FD5">
        <w:rPr>
          <w:rFonts w:ascii="Courier New" w:hAnsi="Courier New" w:cs="Courier New"/>
          <w:sz w:val="18"/>
          <w:szCs w:val="18"/>
          <w:lang w:eastAsia="ru-RU"/>
        </w:rPr>
        <w:t>17B 0000 // регистр переноса</w:t>
      </w:r>
    </w:p>
    <w:p w14:paraId="42C875D4" w14:textId="07FB3C1E" w:rsidR="00D83FD5" w:rsidRDefault="00D83FD5">
      <w:pPr>
        <w:rPr>
          <w:rFonts w:ascii="Courier New" w:hAnsi="Courier New" w:cs="Courier New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  <w:lang w:eastAsia="ru-RU"/>
        </w:rPr>
        <w:br w:type="page"/>
      </w:r>
    </w:p>
    <w:p w14:paraId="25F38264" w14:textId="77777777" w:rsidR="00D83FD5" w:rsidRDefault="00D83FD5" w:rsidP="007D511B">
      <w:pPr>
        <w:pStyle w:val="a5"/>
        <w:ind w:firstLine="0"/>
        <w:rPr>
          <w:rFonts w:cstheme="minorHAnsi"/>
          <w:b/>
          <w:bCs/>
          <w:lang w:eastAsia="ru-RU"/>
        </w:rPr>
        <w:sectPr w:rsidR="00D83FD5" w:rsidSect="003C4C9F">
          <w:headerReference w:type="first" r:id="rId12"/>
          <w:footerReference w:type="first" r:id="rId13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</w:p>
    <w:p w14:paraId="4C3DF8C1" w14:textId="05799FC9" w:rsidR="007D511B" w:rsidRDefault="00D83FD5" w:rsidP="007D511B">
      <w:pPr>
        <w:pStyle w:val="a5"/>
        <w:ind w:firstLine="0"/>
        <w:rPr>
          <w:rFonts w:cstheme="minorHAnsi"/>
          <w:b/>
          <w:bCs/>
          <w:lang w:val="en-US" w:eastAsia="ru-RU"/>
        </w:rPr>
      </w:pPr>
      <w:r w:rsidRPr="00D83FD5">
        <w:rPr>
          <w:rFonts w:cstheme="minorHAnsi"/>
          <w:b/>
          <w:bCs/>
          <w:lang w:eastAsia="ru-RU"/>
        </w:rPr>
        <w:lastRenderedPageBreak/>
        <w:t>Методика проверки</w:t>
      </w:r>
      <w:r>
        <w:rPr>
          <w:rFonts w:cstheme="minorHAnsi"/>
          <w:b/>
          <w:bCs/>
          <w:lang w:val="en-US" w:eastAsia="ru-RU"/>
        </w:rPr>
        <w:t>:</w:t>
      </w:r>
    </w:p>
    <w:p w14:paraId="6F127431" w14:textId="4F5EBD56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Загрузить комплекс программ в память базовой ЭВМ</w:t>
      </w:r>
    </w:p>
    <w:p w14:paraId="009272C0" w14:textId="44EF9DC5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Запустить основную программу с ячейки 020 в автоматическом режиме</w:t>
      </w:r>
    </w:p>
    <w:p w14:paraId="37846DCD" w14:textId="029E417F" w:rsidR="00D83FD5" w:rsidRDefault="00D83FD5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флаг ВУ-1</w:t>
      </w:r>
    </w:p>
    <w:p w14:paraId="0C434BCE" w14:textId="3C6F2E16" w:rsidR="00D83FD5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флаг ВУ-3</w:t>
      </w:r>
    </w:p>
    <w:p w14:paraId="1047D5FD" w14:textId="13F96B98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Если сбросились готовности ВУ-1 и ВУ-3, следовательно на ВУ-3 были переведены 8 младших разрядов (-2</w:t>
      </w:r>
      <w:r>
        <w:rPr>
          <w:rFonts w:cstheme="minorHAnsi"/>
          <w:lang w:val="en-US" w:eastAsia="ru-RU"/>
        </w:rPr>
        <w:t>x</w:t>
      </w:r>
      <w:r>
        <w:rPr>
          <w:rFonts w:cstheme="minorHAnsi"/>
          <w:lang w:eastAsia="ru-RU"/>
        </w:rPr>
        <w:t xml:space="preserve"> + 5)</w:t>
      </w:r>
    </w:p>
    <w:p w14:paraId="62A15B57" w14:textId="61F65794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готовность ВУ-2</w:t>
      </w:r>
    </w:p>
    <w:p w14:paraId="428AC4EC" w14:textId="3D8F1377" w:rsidR="002E29CF" w:rsidRDefault="002E29CF" w:rsidP="00D83FD5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>
        <w:rPr>
          <w:rFonts w:cstheme="minorHAnsi"/>
          <w:lang w:eastAsia="ru-RU"/>
        </w:rPr>
        <w:t>Установить готовность ВУ-3</w:t>
      </w:r>
    </w:p>
    <w:p w14:paraId="1B3B6E20" w14:textId="662031D3" w:rsidR="002E29CF" w:rsidRDefault="002E29CF" w:rsidP="002E29CF">
      <w:pPr>
        <w:pStyle w:val="a5"/>
        <w:numPr>
          <w:ilvl w:val="0"/>
          <w:numId w:val="15"/>
        </w:numPr>
        <w:rPr>
          <w:rFonts w:cstheme="minorHAnsi"/>
          <w:lang w:eastAsia="ru-RU"/>
        </w:rPr>
      </w:pPr>
      <w:r w:rsidRPr="002E29CF">
        <w:rPr>
          <w:rFonts w:cstheme="minorHAnsi"/>
          <w:lang w:eastAsia="ru-RU"/>
        </w:rPr>
        <w:t>Если сбросились готовности ВУ-</w:t>
      </w:r>
      <w:r w:rsidRPr="002E29CF">
        <w:rPr>
          <w:rFonts w:cstheme="minorHAnsi"/>
          <w:lang w:eastAsia="ru-RU"/>
        </w:rPr>
        <w:t>2</w:t>
      </w:r>
      <w:r w:rsidRPr="002E29CF">
        <w:rPr>
          <w:rFonts w:cstheme="minorHAnsi"/>
          <w:lang w:eastAsia="ru-RU"/>
        </w:rPr>
        <w:t xml:space="preserve"> и ВУ-3, следовательно на ВУ-3 были переведены 8 младших разрядов </w:t>
      </w:r>
      <w:r w:rsidRPr="002E29CF">
        <w:rPr>
          <w:rFonts w:cstheme="minorHAnsi"/>
          <w:lang w:eastAsia="ru-RU"/>
        </w:rPr>
        <w:t>(</w:t>
      </w:r>
      <w:r>
        <w:rPr>
          <w:rFonts w:cstheme="minorHAnsi"/>
          <w:lang w:eastAsia="ru-RU"/>
        </w:rPr>
        <w:t>3</w:t>
      </w:r>
      <w:r>
        <w:rPr>
          <w:rFonts w:cstheme="minorHAnsi"/>
          <w:lang w:val="en-US" w:eastAsia="ru-RU"/>
        </w:rPr>
        <w:t>x</w:t>
      </w:r>
      <w:r w:rsidRPr="002E29CF">
        <w:rPr>
          <w:rFonts w:cstheme="minorHAnsi"/>
          <w:lang w:eastAsia="ru-RU"/>
        </w:rPr>
        <w:t xml:space="preserve"> / 4)</w:t>
      </w:r>
    </w:p>
    <w:p w14:paraId="7C245C44" w14:textId="77777777" w:rsidR="002E29CF" w:rsidRPr="002E29CF" w:rsidRDefault="002E29CF" w:rsidP="002E29CF">
      <w:pPr>
        <w:pStyle w:val="a5"/>
        <w:ind w:left="1080" w:firstLine="0"/>
        <w:rPr>
          <w:rFonts w:cstheme="minorHAnsi"/>
          <w:lang w:eastAsia="ru-RU"/>
        </w:rPr>
      </w:pPr>
    </w:p>
    <w:sectPr w:rsidR="002E29CF" w:rsidRPr="002E29CF" w:rsidSect="00D83FD5"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7E21B" w14:textId="77777777" w:rsidR="00A47C2F" w:rsidRDefault="00A47C2F" w:rsidP="007058A1">
      <w:pPr>
        <w:spacing w:after="0" w:line="240" w:lineRule="auto"/>
      </w:pPr>
      <w:r>
        <w:separator/>
      </w:r>
    </w:p>
  </w:endnote>
  <w:endnote w:type="continuationSeparator" w:id="0">
    <w:p w14:paraId="666EDADA" w14:textId="77777777" w:rsidR="00A47C2F" w:rsidRDefault="00A47C2F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D06E81A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D02E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36A24AC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2A0DB719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1D2B700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BC330DF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14C22324" w14:textId="77777777" w:rsidTr="3A822D7D">
      <w:tc>
        <w:tcPr>
          <w:tcW w:w="3489" w:type="dxa"/>
        </w:tcPr>
        <w:p w14:paraId="4D08A8AE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03C0575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9AA4912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76CAC94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3EF9672D" w14:textId="77777777" w:rsidTr="3A822D7D">
      <w:tc>
        <w:tcPr>
          <w:tcW w:w="3402" w:type="dxa"/>
        </w:tcPr>
        <w:p w14:paraId="14C3360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FFC3EED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2B06CD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00F7F58E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5A12D" w14:textId="77777777" w:rsidR="00A47C2F" w:rsidRDefault="00A47C2F" w:rsidP="007058A1">
      <w:pPr>
        <w:spacing w:after="0" w:line="240" w:lineRule="auto"/>
      </w:pPr>
      <w:r>
        <w:separator/>
      </w:r>
    </w:p>
  </w:footnote>
  <w:footnote w:type="continuationSeparator" w:id="0">
    <w:p w14:paraId="2928FD50" w14:textId="77777777" w:rsidR="00A47C2F" w:rsidRDefault="00A47C2F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4E3F0F5" w14:textId="77777777" w:rsidTr="3A822D7D">
      <w:tc>
        <w:tcPr>
          <w:tcW w:w="3489" w:type="dxa"/>
        </w:tcPr>
        <w:p w14:paraId="5337592A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D647A7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62BB421B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779FB719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2D190FBB" w14:textId="77777777" w:rsidTr="3A822D7D">
      <w:tc>
        <w:tcPr>
          <w:tcW w:w="3402" w:type="dxa"/>
        </w:tcPr>
        <w:p w14:paraId="48249AB3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F4FA815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DF00C6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357D4EE1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E408D"/>
    <w:multiLevelType w:val="hybridMultilevel"/>
    <w:tmpl w:val="6ABE8C00"/>
    <w:lvl w:ilvl="0" w:tplc="5D282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9816FF"/>
    <w:multiLevelType w:val="hybridMultilevel"/>
    <w:tmpl w:val="B942B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10"/>
    <w:rsid w:val="000671E1"/>
    <w:rsid w:val="001278B2"/>
    <w:rsid w:val="00291EF6"/>
    <w:rsid w:val="002D3ED9"/>
    <w:rsid w:val="002E29CF"/>
    <w:rsid w:val="003C3F8F"/>
    <w:rsid w:val="003C4C9F"/>
    <w:rsid w:val="00570E33"/>
    <w:rsid w:val="006513BC"/>
    <w:rsid w:val="00667EE0"/>
    <w:rsid w:val="006E64CF"/>
    <w:rsid w:val="007058A1"/>
    <w:rsid w:val="007D511B"/>
    <w:rsid w:val="00803A10"/>
    <w:rsid w:val="0086A04D"/>
    <w:rsid w:val="00A47C2F"/>
    <w:rsid w:val="00A80B8B"/>
    <w:rsid w:val="00C01B50"/>
    <w:rsid w:val="00C96260"/>
    <w:rsid w:val="00CD09B3"/>
    <w:rsid w:val="00D83FD5"/>
    <w:rsid w:val="00E05F5B"/>
    <w:rsid w:val="00E10684"/>
    <w:rsid w:val="00F44219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E7F0"/>
  <w15:chartTrackingRefBased/>
  <w15:docId w15:val="{2B885048-7A42-42D4-8205-C9C801EA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6;&#1074;&#1072;&#1085;&#1099;&#1095;\Documents\GitHub\ITMO-PROBLEMS\Digital-culture\I%20semester\Labs\Start_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Start_List</Template>
  <TotalTime>53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В.В.</dc:creator>
  <cp:keywords/>
  <dc:description/>
  <cp:lastModifiedBy>Фадеев Артём Владимирович</cp:lastModifiedBy>
  <cp:revision>1</cp:revision>
  <dcterms:created xsi:type="dcterms:W3CDTF">2021-01-16T15:13:00Z</dcterms:created>
  <dcterms:modified xsi:type="dcterms:W3CDTF">2021-01-16T16:06:00Z</dcterms:modified>
</cp:coreProperties>
</file>