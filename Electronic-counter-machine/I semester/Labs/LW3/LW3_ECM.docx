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957E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5F3EAB62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0241B9AE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E7CEAFB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94F5D74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44C0F372" w14:textId="24F0172C" w:rsidR="006E64CF" w:rsidRPr="00241C33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241C33" w:rsidRPr="00241C3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</w:t>
      </w:r>
    </w:p>
    <w:p w14:paraId="3948411E" w14:textId="0DE01172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241C33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23F6FA89" w14:textId="29E21357" w:rsidR="006E64CF" w:rsidRPr="006E64CF" w:rsidRDefault="00241C33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Исследование работы ЭВМ при выполнении циклических программ</w:t>
      </w:r>
    </w:p>
    <w:p w14:paraId="54F61D0E" w14:textId="0969B012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241C33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00C58046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33D6BD45" w14:textId="76DF44A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5027D09D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227B067E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B4DDB2" w14:textId="6E59AF2E" w:rsidR="00CD09B3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241C33" w:rsidRPr="00241C33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09A9F246" w14:textId="19D1E03C" w:rsidR="00CD09B3" w:rsidRPr="00241C33" w:rsidRDefault="00241C33" w:rsidP="00241C33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14:paraId="57C01D87" w14:textId="6663C50E" w:rsidR="00667EE0" w:rsidRDefault="00003374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  <w:sectPr w:rsidR="00667EE0" w:rsidSect="00241C33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lang w:eastAsia="ru-RU"/>
        </w:rPr>
        <w:t>Текст исходной программы</w:t>
      </w:r>
      <w:r>
        <w:rPr>
          <w:lang w:val="en-US" w:eastAsia="ru-RU"/>
        </w:rPr>
        <w:t>:</w:t>
      </w:r>
      <w:r w:rsidR="00241C33">
        <w:rPr>
          <w:lang w:eastAsia="ru-RU"/>
        </w:rP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5238"/>
      </w:tblGrid>
      <w:tr w:rsidR="00241C33" w14:paraId="6D2A90F0" w14:textId="77777777" w:rsidTr="00116907">
        <w:tc>
          <w:tcPr>
            <w:tcW w:w="846" w:type="dxa"/>
          </w:tcPr>
          <w:p w14:paraId="1A36B72D" w14:textId="6129DCEB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843" w:type="dxa"/>
          </w:tcPr>
          <w:p w14:paraId="401DFD88" w14:textId="0CDF1D0D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2268" w:type="dxa"/>
          </w:tcPr>
          <w:p w14:paraId="59942F7C" w14:textId="5C3A377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5238" w:type="dxa"/>
          </w:tcPr>
          <w:p w14:paraId="24EE8329" w14:textId="77FCBC5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Комментарии</w:t>
            </w:r>
          </w:p>
        </w:tc>
      </w:tr>
      <w:tr w:rsidR="00241C33" w:rsidRPr="00241C33" w14:paraId="2E3AA6A1" w14:textId="77777777" w:rsidTr="00116907">
        <w:tc>
          <w:tcPr>
            <w:tcW w:w="846" w:type="dxa"/>
          </w:tcPr>
          <w:p w14:paraId="0DB8CB68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00A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00B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00C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00D</w:t>
            </w:r>
          </w:p>
          <w:p w14:paraId="5C5D6B5C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00E</w:t>
            </w:r>
          </w:p>
          <w:p w14:paraId="7B7445EA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</w:p>
          <w:p w14:paraId="5F23D9BD" w14:textId="77777777" w:rsidR="00613B27" w:rsidRPr="00003374" w:rsidRDefault="00613B27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63BEDB5D" w14:textId="36AB27D5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00F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010</w:t>
            </w:r>
          </w:p>
          <w:p w14:paraId="61737E54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011</w:t>
            </w:r>
          </w:p>
          <w:p w14:paraId="235675A3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</w:p>
          <w:p w14:paraId="0D8626F4" w14:textId="382CA22D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012</w:t>
            </w:r>
          </w:p>
          <w:p w14:paraId="5FBD489D" w14:textId="5C20CE8A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013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014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</w:p>
          <w:p w14:paraId="71A05FFE" w14:textId="1D8F2979" w:rsidR="00F553D1" w:rsidRDefault="00F553D1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1836D329" w14:textId="77777777" w:rsidR="000A642A" w:rsidRPr="00003374" w:rsidRDefault="000A642A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69E94D04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015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</w:p>
          <w:p w14:paraId="2F7FBA0C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</w:p>
          <w:p w14:paraId="751D5E64" w14:textId="77777777" w:rsidR="00F553D1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</w:p>
          <w:p w14:paraId="5FDDD084" w14:textId="77777777" w:rsidR="00F553D1" w:rsidRPr="00003374" w:rsidRDefault="00F553D1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57C381F0" w14:textId="77777777" w:rsidR="00F553D1" w:rsidRPr="00003374" w:rsidRDefault="00F553D1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57F9E6C4" w14:textId="2868CE6A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</w:p>
          <w:p w14:paraId="07731BCB" w14:textId="77777777" w:rsidR="00613B27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</w:p>
          <w:p w14:paraId="74092D4C" w14:textId="18CCE4D2" w:rsidR="00241C33" w:rsidRPr="00003374" w:rsidRDefault="00241C33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01C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01D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01E</w:t>
            </w:r>
            <w:r w:rsidRPr="00241C3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01F</w:t>
            </w:r>
          </w:p>
          <w:p w14:paraId="54DA804D" w14:textId="7573BC3C" w:rsidR="00613B27" w:rsidRPr="00003374" w:rsidRDefault="00613B27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7E115142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7355AEEF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001C</w:t>
            </w:r>
          </w:p>
          <w:p w14:paraId="28A969A5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60D87196" w14:textId="77777777" w:rsidR="00613B27" w:rsidRPr="00003374" w:rsidRDefault="00613B2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0D8C094A" w14:textId="0646AFF1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0000</w:t>
            </w: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5C53EC43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05595FDE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51A9D574" w14:textId="5978AB88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FFFC</w:t>
            </w:r>
          </w:p>
          <w:p w14:paraId="79A81DD3" w14:textId="339B24D9" w:rsidR="00F553D1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F200</w:t>
            </w:r>
            <w:r w:rsidRPr="00003374">
              <w:rPr>
                <w:i/>
                <w:iCs/>
                <w:lang w:val="en-US"/>
              </w:rPr>
              <w:br/>
              <w:t>480E</w:t>
            </w:r>
            <w:r w:rsidRPr="00003374">
              <w:rPr>
                <w:i/>
                <w:iCs/>
                <w:lang w:val="en-US"/>
              </w:rPr>
              <w:br/>
            </w:r>
          </w:p>
          <w:p w14:paraId="61E15BE4" w14:textId="77777777" w:rsidR="000A642A" w:rsidRPr="00003374" w:rsidRDefault="000A642A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4AF2B544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39A539AA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B018</w:t>
            </w:r>
            <w:r w:rsidRPr="00003374">
              <w:rPr>
                <w:i/>
                <w:iCs/>
                <w:lang w:val="en-US"/>
              </w:rPr>
              <w:br/>
              <w:t>4011</w:t>
            </w:r>
            <w:r w:rsidRPr="00003374">
              <w:rPr>
                <w:i/>
                <w:iCs/>
                <w:lang w:val="en-US"/>
              </w:rPr>
              <w:br/>
              <w:t>3011</w:t>
            </w:r>
          </w:p>
          <w:p w14:paraId="1E84F0A4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0012</w:t>
            </w:r>
          </w:p>
          <w:p w14:paraId="04F64D53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C013</w:t>
            </w:r>
          </w:p>
          <w:p w14:paraId="5F3DEC71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2D517100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679BCFC3" w14:textId="099ED4AC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F000</w:t>
            </w:r>
          </w:p>
          <w:p w14:paraId="2E1FE625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0378</w:t>
            </w:r>
          </w:p>
          <w:p w14:paraId="40AAD9D6" w14:textId="43A50E3C" w:rsidR="00241C33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0000</w:t>
            </w:r>
            <w:r w:rsidRPr="00003374">
              <w:rPr>
                <w:i/>
                <w:iCs/>
                <w:lang w:val="en-US"/>
              </w:rPr>
              <w:br/>
              <w:t>F0EB</w:t>
            </w:r>
            <w:r w:rsidRPr="00003374">
              <w:rPr>
                <w:i/>
                <w:iCs/>
                <w:lang w:val="en-US"/>
              </w:rPr>
              <w:br/>
              <w:t>0377</w:t>
            </w:r>
            <w:r w:rsidRPr="00003374">
              <w:rPr>
                <w:i/>
                <w:iCs/>
                <w:lang w:val="en-US"/>
              </w:rPr>
              <w:br/>
              <w:t>0000</w:t>
            </w:r>
          </w:p>
          <w:p w14:paraId="5D78F87E" w14:textId="708530B7" w:rsidR="00613B27" w:rsidRPr="00003374" w:rsidRDefault="00613B27" w:rsidP="00241C33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268" w:type="dxa"/>
          </w:tcPr>
          <w:p w14:paraId="514350F9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-</w:t>
            </w:r>
            <w:r w:rsidRPr="00003374">
              <w:rPr>
                <w:i/>
                <w:iCs/>
                <w:lang w:val="en-US"/>
              </w:rPr>
              <w:br/>
              <w:t>-</w:t>
            </w:r>
            <w:r w:rsidRPr="00003374">
              <w:rPr>
                <w:i/>
                <w:iCs/>
                <w:lang w:val="en-US"/>
              </w:rPr>
              <w:br/>
              <w:t>-</w:t>
            </w:r>
            <w:r w:rsidRPr="00003374">
              <w:rPr>
                <w:i/>
                <w:iCs/>
                <w:lang w:val="en-US"/>
              </w:rPr>
              <w:br/>
              <w:t>-</w:t>
            </w:r>
          </w:p>
          <w:p w14:paraId="03CB435B" w14:textId="7ACC62F5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613B27" w:rsidRPr="00003374">
              <w:rPr>
                <w:i/>
                <w:iCs/>
                <w:lang w:val="en-US"/>
              </w:rPr>
              <w:t>ISZ (01C)</w:t>
            </w:r>
          </w:p>
          <w:p w14:paraId="5D961F94" w14:textId="7777777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1D550F34" w14:textId="77777777" w:rsidR="00613B27" w:rsidRPr="00003374" w:rsidRDefault="00613B2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793D8F88" w14:textId="63465C70" w:rsidR="00613B27" w:rsidRPr="00003374" w:rsidRDefault="0011690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-</w:t>
            </w:r>
            <w:r w:rsidR="00241C33" w:rsidRPr="00003374">
              <w:rPr>
                <w:i/>
                <w:iCs/>
                <w:lang w:val="en-US"/>
              </w:rPr>
              <w:br/>
              <w:t>-</w:t>
            </w:r>
          </w:p>
          <w:p w14:paraId="03B79238" w14:textId="7824DD56" w:rsidR="00613B27" w:rsidRPr="000D74B1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F553D1" w:rsidRPr="000D74B1">
              <w:rPr>
                <w:i/>
                <w:iCs/>
                <w:lang w:val="en-US"/>
              </w:rPr>
              <w:t>-</w:t>
            </w:r>
          </w:p>
          <w:p w14:paraId="0F57D901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</w:p>
          <w:p w14:paraId="5E74D040" w14:textId="5A411F3A" w:rsidR="00613B27" w:rsidRPr="00003374" w:rsidRDefault="00116907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 = -4</w:t>
            </w:r>
          </w:p>
          <w:p w14:paraId="52CB6A3D" w14:textId="6D2766AD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  <w:t>CLA</w:t>
            </w:r>
            <w:r w:rsidRPr="00003374">
              <w:rPr>
                <w:i/>
                <w:iCs/>
                <w:lang w:val="en-US"/>
              </w:rPr>
              <w:br/>
              <w:t xml:space="preserve">ADD </w:t>
            </w:r>
            <w:r w:rsidR="000D74B1">
              <w:rPr>
                <w:i/>
                <w:iCs/>
                <w:lang w:val="en-US"/>
              </w:rPr>
              <w:t>(00E)</w:t>
            </w:r>
            <w:r w:rsidRPr="00003374">
              <w:rPr>
                <w:i/>
                <w:iCs/>
                <w:lang w:val="en-US"/>
              </w:rPr>
              <w:br/>
            </w:r>
          </w:p>
          <w:p w14:paraId="127A0855" w14:textId="33500AE0" w:rsidR="00F553D1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20BDFCE2" w14:textId="77777777" w:rsidR="000A642A" w:rsidRPr="00003374" w:rsidRDefault="000A642A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12292F34" w14:textId="5E9DD8BE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BEQ 018</w:t>
            </w:r>
            <w:r w:rsidRPr="00003374">
              <w:rPr>
                <w:i/>
                <w:iCs/>
                <w:lang w:val="en-US"/>
              </w:rPr>
              <w:br/>
              <w:t>ADD 011</w:t>
            </w:r>
            <w:r w:rsidRPr="00003374">
              <w:rPr>
                <w:i/>
                <w:iCs/>
                <w:lang w:val="en-US"/>
              </w:rPr>
              <w:br/>
              <w:t>MOV 011</w:t>
            </w:r>
          </w:p>
          <w:p w14:paraId="0D78CA68" w14:textId="491F9524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116907" w:rsidRPr="00003374">
              <w:rPr>
                <w:i/>
                <w:iCs/>
                <w:lang w:val="en-US"/>
              </w:rPr>
              <w:t>ISZ 012</w:t>
            </w:r>
          </w:p>
          <w:p w14:paraId="77CE6368" w14:textId="77777777" w:rsidR="00F553D1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352372" w:rsidRPr="00003374">
              <w:rPr>
                <w:i/>
                <w:iCs/>
                <w:lang w:val="en-US"/>
              </w:rPr>
              <w:t>BR 013</w:t>
            </w:r>
          </w:p>
          <w:p w14:paraId="7D90CB6A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3D15D526" w14:textId="77777777" w:rsidR="00F553D1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690CEC1B" w14:textId="556920A2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352372" w:rsidRPr="00003374">
              <w:rPr>
                <w:i/>
                <w:iCs/>
                <w:lang w:val="en-US"/>
              </w:rPr>
              <w:t>HLT</w:t>
            </w:r>
          </w:p>
          <w:p w14:paraId="580DC4DF" w14:textId="3701FC27" w:rsidR="00613B27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613B27" w:rsidRPr="00003374">
              <w:rPr>
                <w:i/>
                <w:iCs/>
              </w:rPr>
              <w:t>-</w:t>
            </w:r>
          </w:p>
          <w:p w14:paraId="210F45D3" w14:textId="78B3657A" w:rsidR="00241C33" w:rsidRPr="00003374" w:rsidRDefault="00241C33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F553D1" w:rsidRPr="00003374">
              <w:rPr>
                <w:i/>
                <w:iCs/>
              </w:rPr>
              <w:t>-</w:t>
            </w:r>
          </w:p>
          <w:p w14:paraId="6D44985D" w14:textId="2B379FD3" w:rsidR="00352372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-</w:t>
            </w:r>
          </w:p>
          <w:p w14:paraId="4A873B49" w14:textId="33208E37" w:rsidR="00352372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-</w:t>
            </w:r>
          </w:p>
          <w:p w14:paraId="3E8E349D" w14:textId="3149529C" w:rsidR="00352372" w:rsidRPr="00003374" w:rsidRDefault="00F553D1" w:rsidP="00241C33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-</w:t>
            </w:r>
          </w:p>
          <w:p w14:paraId="04E1D08B" w14:textId="25F83822" w:rsidR="00613B27" w:rsidRPr="00003374" w:rsidRDefault="00613B27" w:rsidP="00241C33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5238" w:type="dxa"/>
          </w:tcPr>
          <w:p w14:paraId="211DA8C3" w14:textId="77777777" w:rsidR="00613B27" w:rsidRPr="000D74B1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D74B1">
              <w:rPr>
                <w:i/>
                <w:iCs/>
              </w:rPr>
              <w:t>-</w:t>
            </w:r>
            <w:r w:rsidRPr="000D74B1">
              <w:rPr>
                <w:i/>
                <w:iCs/>
              </w:rPr>
              <w:br/>
              <w:t>-</w:t>
            </w:r>
            <w:r w:rsidRPr="000D74B1">
              <w:rPr>
                <w:i/>
                <w:iCs/>
              </w:rPr>
              <w:br/>
              <w:t>-</w:t>
            </w:r>
            <w:r w:rsidRPr="000D74B1">
              <w:rPr>
                <w:i/>
                <w:iCs/>
              </w:rPr>
              <w:br/>
              <w:t>-</w:t>
            </w:r>
          </w:p>
          <w:p w14:paraId="39AA3D62" w14:textId="7CE2AC21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="00613B27" w:rsidRPr="00003374">
              <w:rPr>
                <w:i/>
                <w:iCs/>
              </w:rPr>
              <w:t>Ячейка, которая, используется в качестве</w:t>
            </w:r>
            <w:r w:rsidR="00F553D1" w:rsidRPr="00003374">
              <w:rPr>
                <w:i/>
                <w:iCs/>
              </w:rPr>
              <w:t xml:space="preserve"> косвенной</w:t>
            </w:r>
            <w:r w:rsidR="00613B27" w:rsidRPr="00003374">
              <w:rPr>
                <w:i/>
                <w:iCs/>
              </w:rPr>
              <w:t xml:space="preserve"> адресации к числам, которые надо будет добавить.</w:t>
            </w:r>
          </w:p>
          <w:p w14:paraId="3E3F85AE" w14:textId="77777777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  <w:t>-</w:t>
            </w:r>
            <w:r w:rsidRPr="00003374">
              <w:rPr>
                <w:i/>
                <w:iCs/>
              </w:rPr>
              <w:br/>
              <w:t>-</w:t>
            </w:r>
          </w:p>
          <w:p w14:paraId="1ACFAF0E" w14:textId="7F1AE5AA" w:rsidR="00352372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="00F553D1" w:rsidRPr="00003374">
              <w:rPr>
                <w:i/>
                <w:iCs/>
              </w:rPr>
              <w:t>Ячейка, в которой будет храниться сумма ячеек: (01</w:t>
            </w:r>
            <w:r w:rsidR="00F553D1" w:rsidRPr="00003374">
              <w:rPr>
                <w:i/>
                <w:iCs/>
                <w:lang w:val="en-US"/>
              </w:rPr>
              <w:t>C</w:t>
            </w:r>
            <w:r w:rsidR="00F553D1" w:rsidRPr="00003374">
              <w:rPr>
                <w:i/>
                <w:iCs/>
              </w:rPr>
              <w:t>) – (01F)</w:t>
            </w:r>
            <w:r w:rsidR="000A642A">
              <w:rPr>
                <w:i/>
                <w:iCs/>
              </w:rPr>
              <w:t>.</w:t>
            </w:r>
          </w:p>
          <w:p w14:paraId="70A1A430" w14:textId="77777777" w:rsidR="00613B27" w:rsidRPr="00003374" w:rsidRDefault="00613B27" w:rsidP="00352372">
            <w:pPr>
              <w:pStyle w:val="HTML"/>
              <w:shd w:val="clear" w:color="auto" w:fill="FFFFFF"/>
              <w:rPr>
                <w:i/>
                <w:iCs/>
              </w:rPr>
            </w:pPr>
          </w:p>
          <w:p w14:paraId="5F4D1521" w14:textId="7AAAA222" w:rsidR="00613B27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Количество итераций программы</w:t>
            </w:r>
            <w:r w:rsidR="000A642A">
              <w:rPr>
                <w:i/>
                <w:iCs/>
              </w:rPr>
              <w:t>.</w:t>
            </w:r>
          </w:p>
          <w:p w14:paraId="3AEB1221" w14:textId="1FE514AE" w:rsidR="00F553D1" w:rsidRPr="000A642A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  <w:t xml:space="preserve">0 &gt;&gt; </w:t>
            </w:r>
            <w:r w:rsidRPr="00003374">
              <w:rPr>
                <w:i/>
                <w:iCs/>
                <w:lang w:val="en-US"/>
              </w:rPr>
              <w:t>A</w:t>
            </w:r>
            <w:r w:rsidRPr="00003374">
              <w:rPr>
                <w:i/>
                <w:iCs/>
              </w:rPr>
              <w:br/>
            </w:r>
            <w:r w:rsidR="00F553D1" w:rsidRPr="00003374">
              <w:rPr>
                <w:i/>
                <w:iCs/>
              </w:rPr>
              <w:t>Добавление в аккумулятор значений из 01C – 01</w:t>
            </w:r>
            <w:r w:rsidR="00F553D1" w:rsidRPr="00003374">
              <w:rPr>
                <w:i/>
                <w:iCs/>
                <w:lang w:val="en-US"/>
              </w:rPr>
              <w:t>F</w:t>
            </w:r>
            <w:r w:rsidR="000A642A">
              <w:rPr>
                <w:i/>
                <w:iCs/>
              </w:rPr>
              <w:t xml:space="preserve"> с увеличением значения в ячейке 0</w:t>
            </w:r>
            <w:r w:rsidR="000A642A" w:rsidRPr="000A642A">
              <w:rPr>
                <w:i/>
                <w:iCs/>
              </w:rPr>
              <w:t>0</w:t>
            </w:r>
            <w:r w:rsidR="000A642A">
              <w:rPr>
                <w:i/>
                <w:iCs/>
                <w:lang w:val="en-US"/>
              </w:rPr>
              <w:t>E</w:t>
            </w:r>
            <w:r w:rsidR="000A642A">
              <w:rPr>
                <w:i/>
                <w:iCs/>
              </w:rPr>
              <w:t xml:space="preserve"> на 1.</w:t>
            </w:r>
          </w:p>
          <w:p w14:paraId="686A77EE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</w:p>
          <w:p w14:paraId="1B44E184" w14:textId="13531FA9" w:rsidR="00F553D1" w:rsidRPr="00003374" w:rsidRDefault="00F553D1" w:rsidP="00F553D1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Если число, которое мы взяли &gt; 0 – запишем его в 011, иначе перейдем в 018.</w:t>
            </w:r>
            <w:r w:rsidR="00352372" w:rsidRPr="00003374">
              <w:rPr>
                <w:i/>
                <w:iCs/>
              </w:rPr>
              <w:br/>
            </w:r>
          </w:p>
          <w:p w14:paraId="7B3A5FC7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t>Переход к следующему числу.</w:t>
            </w:r>
          </w:p>
          <w:p w14:paraId="002C0144" w14:textId="4072D626" w:rsidR="00352372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</w:rPr>
              <w:br/>
            </w:r>
            <w:r w:rsidR="00F553D1" w:rsidRPr="00003374">
              <w:rPr>
                <w:i/>
                <w:iCs/>
              </w:rPr>
              <w:t>Уменьшение кол-ва итераций цикла на 1, если значение в 012 &lt; 0 перейдем в 01</w:t>
            </w:r>
            <w:r w:rsidR="000D74B1" w:rsidRPr="000D74B1">
              <w:rPr>
                <w:i/>
                <w:iCs/>
              </w:rPr>
              <w:t>3</w:t>
            </w:r>
            <w:r w:rsidR="00F553D1" w:rsidRPr="00003374">
              <w:rPr>
                <w:i/>
                <w:iCs/>
              </w:rPr>
              <w:t>, иначе завершим.</w:t>
            </w:r>
          </w:p>
          <w:p w14:paraId="056D83E2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</w:rPr>
            </w:pPr>
          </w:p>
          <w:p w14:paraId="106DD804" w14:textId="45E99994" w:rsidR="00613B27" w:rsidRPr="000A642A" w:rsidRDefault="00613B27" w:rsidP="00352372">
            <w:pPr>
              <w:pStyle w:val="HTML"/>
              <w:shd w:val="clear" w:color="auto" w:fill="FFFFFF"/>
              <w:rPr>
                <w:i/>
                <w:iCs/>
              </w:rPr>
            </w:pPr>
            <w:r w:rsidRPr="00003374">
              <w:rPr>
                <w:i/>
                <w:iCs/>
                <w:lang w:val="en-US"/>
              </w:rPr>
              <w:t>e</w:t>
            </w:r>
            <w:r w:rsidR="00352372" w:rsidRPr="00003374">
              <w:rPr>
                <w:i/>
                <w:iCs/>
                <w:lang w:val="en-US"/>
              </w:rPr>
              <w:t>nd</w:t>
            </w:r>
            <w:r w:rsidR="000A642A">
              <w:rPr>
                <w:i/>
                <w:iCs/>
              </w:rPr>
              <w:t>.</w:t>
            </w:r>
          </w:p>
          <w:p w14:paraId="63999DB7" w14:textId="77777777" w:rsidR="00613B27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</w:rPr>
              <w:br/>
            </w:r>
            <w:r w:rsidRPr="00003374">
              <w:rPr>
                <w:i/>
                <w:iCs/>
                <w:lang w:val="en-US"/>
              </w:rPr>
              <w:t>-</w:t>
            </w:r>
          </w:p>
          <w:p w14:paraId="6B2C0042" w14:textId="77777777" w:rsidR="00F553D1" w:rsidRPr="00003374" w:rsidRDefault="00352372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br/>
            </w:r>
            <w:r w:rsidR="00F553D1" w:rsidRPr="00003374">
              <w:rPr>
                <w:i/>
                <w:iCs/>
                <w:lang w:val="en-US"/>
              </w:rPr>
              <w:t>number</w:t>
            </w:r>
          </w:p>
          <w:p w14:paraId="4E15B75A" w14:textId="45D72ED2" w:rsidR="00352372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</w:t>
            </w:r>
          </w:p>
          <w:p w14:paraId="3E7C399F" w14:textId="77777777" w:rsidR="00F553D1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 xml:space="preserve">number </w:t>
            </w:r>
          </w:p>
          <w:p w14:paraId="07693AD4" w14:textId="328F447A" w:rsidR="00352372" w:rsidRPr="00003374" w:rsidRDefault="00F553D1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 w:rsidRPr="00003374">
              <w:rPr>
                <w:i/>
                <w:iCs/>
                <w:lang w:val="en-US"/>
              </w:rPr>
              <w:t>number</w:t>
            </w:r>
          </w:p>
          <w:p w14:paraId="660A2502" w14:textId="1F1BC535" w:rsidR="00613B27" w:rsidRPr="00003374" w:rsidRDefault="00613B27" w:rsidP="00352372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</w:tc>
      </w:tr>
    </w:tbl>
    <w:p w14:paraId="2B1C5759" w14:textId="769AB4FF" w:rsidR="00003374" w:rsidRDefault="00003374" w:rsidP="00241C33">
      <w:pPr>
        <w:pStyle w:val="a5"/>
        <w:ind w:firstLine="0"/>
        <w:rPr>
          <w:lang w:val="en-US" w:eastAsia="ru-RU"/>
        </w:rPr>
      </w:pPr>
    </w:p>
    <w:p w14:paraId="281E8A6E" w14:textId="77777777" w:rsidR="00003374" w:rsidRDefault="00003374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62F89C8D" w14:textId="77777777" w:rsidR="00241C33" w:rsidRPr="00241C33" w:rsidRDefault="00241C33" w:rsidP="00241C33">
      <w:pPr>
        <w:pStyle w:val="a5"/>
        <w:ind w:firstLine="0"/>
        <w:rPr>
          <w:lang w:val="en-US" w:eastAsia="ru-RU"/>
        </w:rPr>
      </w:pPr>
    </w:p>
    <w:p w14:paraId="186D3195" w14:textId="5A3040CA" w:rsidR="00241C33" w:rsidRDefault="00003374" w:rsidP="00241C33">
      <w:pPr>
        <w:pStyle w:val="a5"/>
        <w:ind w:firstLine="0"/>
        <w:rPr>
          <w:lang w:eastAsia="ru-RU"/>
        </w:rPr>
      </w:pPr>
      <w:r>
        <w:rPr>
          <w:lang w:eastAsia="ru-RU"/>
        </w:rPr>
        <w:t>Таблица трассировки</w:t>
      </w:r>
      <w:r>
        <w:rPr>
          <w:lang w:val="en-US" w:eastAsia="ru-RU"/>
        </w:rPr>
        <w:t>:</w:t>
      </w:r>
    </w:p>
    <w:tbl>
      <w:tblPr>
        <w:tblStyle w:val="af4"/>
        <w:tblW w:w="10343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940"/>
        <w:gridCol w:w="1100"/>
        <w:gridCol w:w="1168"/>
      </w:tblGrid>
      <w:tr w:rsidR="007874D7" w:rsidRPr="007874D7" w14:paraId="18A8E461" w14:textId="77777777" w:rsidTr="00003374">
        <w:tc>
          <w:tcPr>
            <w:tcW w:w="2038" w:type="dxa"/>
            <w:gridSpan w:val="2"/>
          </w:tcPr>
          <w:p w14:paraId="7F4ACECE" w14:textId="43B4BF3B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037" w:type="dxa"/>
            <w:gridSpan w:val="6"/>
          </w:tcPr>
          <w:p w14:paraId="402F3461" w14:textId="1C94C25A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Содержимое регистров после выполнения программы</w:t>
            </w:r>
          </w:p>
        </w:tc>
        <w:tc>
          <w:tcPr>
            <w:tcW w:w="2268" w:type="dxa"/>
            <w:gridSpan w:val="2"/>
          </w:tcPr>
          <w:p w14:paraId="0C00E048" w14:textId="50FF56EE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Измененная ячейка</w:t>
            </w:r>
          </w:p>
        </w:tc>
      </w:tr>
      <w:tr w:rsidR="007874D7" w:rsidRPr="007874D7" w14:paraId="5DA5AFB0" w14:textId="77777777" w:rsidTr="00003374">
        <w:tc>
          <w:tcPr>
            <w:tcW w:w="1019" w:type="dxa"/>
          </w:tcPr>
          <w:p w14:paraId="224E15E3" w14:textId="2C9A3973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19" w:type="dxa"/>
          </w:tcPr>
          <w:p w14:paraId="28AA653B" w14:textId="521CB2D2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19" w:type="dxa"/>
          </w:tcPr>
          <w:p w14:paraId="2BFA5204" w14:textId="029A2310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СК</w:t>
            </w:r>
          </w:p>
        </w:tc>
        <w:tc>
          <w:tcPr>
            <w:tcW w:w="1019" w:type="dxa"/>
          </w:tcPr>
          <w:p w14:paraId="3D29252A" w14:textId="21BBF1D6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РА</w:t>
            </w:r>
          </w:p>
        </w:tc>
        <w:tc>
          <w:tcPr>
            <w:tcW w:w="1019" w:type="dxa"/>
          </w:tcPr>
          <w:p w14:paraId="6E83A18F" w14:textId="2C19BFC2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РК</w:t>
            </w:r>
          </w:p>
        </w:tc>
        <w:tc>
          <w:tcPr>
            <w:tcW w:w="1020" w:type="dxa"/>
          </w:tcPr>
          <w:p w14:paraId="4AD9DAF7" w14:textId="54483719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РД</w:t>
            </w:r>
          </w:p>
        </w:tc>
        <w:tc>
          <w:tcPr>
            <w:tcW w:w="1020" w:type="dxa"/>
          </w:tcPr>
          <w:p w14:paraId="22B224DA" w14:textId="7176A54D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40" w:type="dxa"/>
          </w:tcPr>
          <w:p w14:paraId="273C80FC" w14:textId="6FB07866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100" w:type="dxa"/>
          </w:tcPr>
          <w:p w14:paraId="572D0974" w14:textId="1D8F5D12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8" w:type="dxa"/>
          </w:tcPr>
          <w:p w14:paraId="75D09309" w14:textId="2906D5BC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7874D7">
              <w:rPr>
                <w:sz w:val="20"/>
                <w:szCs w:val="20"/>
                <w:lang w:eastAsia="ru-RU"/>
              </w:rPr>
              <w:t>Новый код</w:t>
            </w:r>
          </w:p>
        </w:tc>
      </w:tr>
      <w:tr w:rsidR="007874D7" w:rsidRPr="007874D7" w14:paraId="685BD134" w14:textId="77777777" w:rsidTr="00003374">
        <w:tc>
          <w:tcPr>
            <w:tcW w:w="1019" w:type="dxa"/>
          </w:tcPr>
          <w:p w14:paraId="52A0C863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</w:p>
          <w:p w14:paraId="41A7C3A4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018</w:t>
            </w:r>
            <w:r w:rsidRPr="007874D7">
              <w:rPr>
                <w:i/>
                <w:iCs/>
              </w:rPr>
              <w:br/>
              <w:t>01A</w:t>
            </w:r>
          </w:p>
          <w:p w14:paraId="3851D0AC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</w:tcPr>
          <w:p w14:paraId="2895F6D5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</w:p>
          <w:p w14:paraId="28D21C1B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0012</w:t>
            </w:r>
            <w:r w:rsidRPr="007874D7">
              <w:rPr>
                <w:i/>
                <w:iCs/>
              </w:rPr>
              <w:br/>
              <w:t>F000</w:t>
            </w:r>
          </w:p>
          <w:p w14:paraId="35BF393E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75C06425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016</w:t>
            </w:r>
            <w:r w:rsidRPr="007874D7">
              <w:rPr>
                <w:i/>
                <w:iCs/>
              </w:rPr>
              <w:br/>
              <w:t>017</w:t>
            </w:r>
            <w:r w:rsidRPr="007874D7">
              <w:rPr>
                <w:i/>
                <w:iCs/>
              </w:rPr>
              <w:br/>
              <w:t>018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014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018</w:t>
            </w:r>
          </w:p>
          <w:p w14:paraId="280568A4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01A</w:t>
            </w:r>
            <w:r w:rsidRPr="007874D7">
              <w:rPr>
                <w:i/>
                <w:iCs/>
              </w:rPr>
              <w:br/>
              <w:t>01B</w:t>
            </w:r>
          </w:p>
          <w:p w14:paraId="0403C270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65E68C25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013</w:t>
            </w:r>
            <w:r w:rsidRPr="007874D7">
              <w:rPr>
                <w:i/>
                <w:iCs/>
              </w:rPr>
              <w:br/>
              <w:t>01C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01D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01E</w:t>
            </w:r>
            <w:r w:rsidRPr="007874D7">
              <w:rPr>
                <w:i/>
                <w:iCs/>
              </w:rPr>
              <w:br/>
              <w:t>015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  <w:t>019</w:t>
            </w:r>
            <w:r w:rsidRPr="007874D7">
              <w:rPr>
                <w:i/>
                <w:iCs/>
              </w:rPr>
              <w:br/>
              <w:t>013</w:t>
            </w:r>
            <w:r w:rsidRPr="007874D7">
              <w:rPr>
                <w:i/>
                <w:iCs/>
              </w:rPr>
              <w:br/>
              <w:t>01F</w:t>
            </w:r>
            <w:r w:rsidRPr="007874D7">
              <w:rPr>
                <w:i/>
                <w:iCs/>
              </w:rPr>
              <w:br/>
              <w:t>015</w:t>
            </w:r>
          </w:p>
          <w:p w14:paraId="1495E007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012</w:t>
            </w:r>
            <w:r w:rsidRPr="007874D7">
              <w:rPr>
                <w:i/>
                <w:iCs/>
              </w:rPr>
              <w:br/>
              <w:t>01A</w:t>
            </w:r>
          </w:p>
          <w:p w14:paraId="1F46FE08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28A337B5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4011</w:t>
            </w:r>
            <w:r w:rsidRPr="007874D7">
              <w:rPr>
                <w:i/>
                <w:iCs/>
                <w:lang w:val="en-US"/>
              </w:rPr>
              <w:br/>
              <w:t>3011</w:t>
            </w:r>
            <w:r w:rsidRPr="007874D7">
              <w:rPr>
                <w:i/>
                <w:iCs/>
                <w:lang w:val="en-US"/>
              </w:rPr>
              <w:br/>
              <w:t>0012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480E</w:t>
            </w:r>
            <w:r w:rsidRPr="007874D7">
              <w:rPr>
                <w:i/>
                <w:iCs/>
                <w:lang w:val="en-US"/>
              </w:rPr>
              <w:br/>
              <w:t>B018</w:t>
            </w:r>
          </w:p>
          <w:p w14:paraId="69ECEF03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0012</w:t>
            </w:r>
            <w:r w:rsidRPr="007874D7">
              <w:rPr>
                <w:i/>
                <w:iCs/>
              </w:rPr>
              <w:br/>
              <w:t>F000</w:t>
            </w:r>
          </w:p>
          <w:p w14:paraId="018C4D5B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5C627B7E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F200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FFFD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FFFE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0377</w:t>
            </w:r>
            <w:r w:rsidRPr="007874D7">
              <w:rPr>
                <w:i/>
                <w:iCs/>
                <w:lang w:val="en-US"/>
              </w:rPr>
              <w:br/>
              <w:t>B018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  <w:t>FFFF</w:t>
            </w:r>
            <w:r w:rsidRPr="007874D7">
              <w:rPr>
                <w:i/>
                <w:iCs/>
                <w:lang w:val="en-US"/>
              </w:rPr>
              <w:br/>
              <w:t>C013</w:t>
            </w:r>
            <w:r w:rsidRPr="007874D7">
              <w:rPr>
                <w:i/>
                <w:iCs/>
                <w:lang w:val="en-US"/>
              </w:rPr>
              <w:br/>
              <w:t>F200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B018</w:t>
            </w:r>
          </w:p>
          <w:p w14:paraId="108EE37A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0000</w:t>
            </w:r>
            <w:r w:rsidRPr="007874D7">
              <w:rPr>
                <w:i/>
                <w:iCs/>
              </w:rPr>
              <w:br/>
              <w:t>F000</w:t>
            </w:r>
          </w:p>
          <w:p w14:paraId="7E80445E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5CB226BF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i/>
                <w:iCs/>
                <w:lang w:val="en-US"/>
              </w:rPr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F0EB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F0EB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F0EB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F0EB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F0EB</w:t>
            </w:r>
            <w:proofErr w:type="spellEnd"/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0377</w:t>
            </w:r>
            <w:r w:rsidRPr="007874D7">
              <w:rPr>
                <w:i/>
                <w:iCs/>
                <w:lang w:val="en-US"/>
              </w:rPr>
              <w:br/>
              <w:t>0377</w:t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F462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F462</w:t>
            </w:r>
            <w:proofErr w:type="spellEnd"/>
            <w:r w:rsidRPr="007874D7">
              <w:rPr>
                <w:i/>
                <w:iCs/>
                <w:lang w:val="en-US"/>
              </w:rPr>
              <w:br/>
            </w:r>
            <w:proofErr w:type="spellStart"/>
            <w:r w:rsidRPr="007874D7">
              <w:rPr>
                <w:i/>
                <w:iCs/>
                <w:lang w:val="en-US"/>
              </w:rPr>
              <w:t>F462</w:t>
            </w:r>
            <w:proofErr w:type="spellEnd"/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  <w:r w:rsidRPr="007874D7">
              <w:rPr>
                <w:i/>
                <w:iCs/>
                <w:lang w:val="en-US"/>
              </w:rPr>
              <w:br/>
              <w:t>0000</w:t>
            </w:r>
          </w:p>
          <w:p w14:paraId="33DA5F6B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0000</w:t>
            </w:r>
            <w:r w:rsidRPr="007874D7">
              <w:rPr>
                <w:i/>
                <w:iCs/>
              </w:rPr>
              <w:br/>
              <w:t>0000</w:t>
            </w:r>
          </w:p>
          <w:p w14:paraId="19CBBFB7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940" w:type="dxa"/>
          </w:tcPr>
          <w:p w14:paraId="608F4485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  <w:r w:rsidRPr="007874D7">
              <w:rPr>
                <w:i/>
                <w:iCs/>
              </w:rPr>
              <w:br/>
              <w:t>0</w:t>
            </w:r>
          </w:p>
          <w:p w14:paraId="27643CDF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rPr>
                <w:i/>
                <w:iCs/>
              </w:rPr>
              <w:t>0</w:t>
            </w:r>
            <w:r w:rsidRPr="007874D7">
              <w:rPr>
                <w:i/>
                <w:iCs/>
              </w:rPr>
              <w:br/>
              <w:t>0</w:t>
            </w:r>
          </w:p>
          <w:p w14:paraId="38868E59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100" w:type="dxa"/>
          </w:tcPr>
          <w:p w14:paraId="5DCEAC0D" w14:textId="77777777" w:rsidR="00003374" w:rsidRPr="007874D7" w:rsidRDefault="00003374" w:rsidP="00003374">
            <w:pPr>
              <w:pStyle w:val="HTML"/>
              <w:shd w:val="clear" w:color="auto" w:fill="FFFFFF"/>
            </w:pPr>
            <w:r w:rsidRPr="007874D7">
              <w:br/>
            </w:r>
            <w:r w:rsidRPr="007874D7">
              <w:rPr>
                <w:i/>
                <w:iCs/>
              </w:rPr>
              <w:t>00E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00E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00E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011</w:t>
            </w:r>
            <w:r w:rsidRPr="007874D7">
              <w:rPr>
                <w:i/>
                <w:iCs/>
              </w:rPr>
              <w:br/>
              <w:t>012</w:t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</w:r>
            <w:r w:rsidRPr="007874D7">
              <w:rPr>
                <w:i/>
                <w:iCs/>
              </w:rPr>
              <w:br/>
              <w:t>00E</w:t>
            </w:r>
          </w:p>
          <w:p w14:paraId="16CD3978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7874D7">
              <w:br/>
            </w:r>
            <w:r w:rsidRPr="007874D7">
              <w:rPr>
                <w:i/>
                <w:iCs/>
              </w:rPr>
              <w:t>012</w:t>
            </w:r>
          </w:p>
          <w:p w14:paraId="1D0FAF05" w14:textId="1421C345" w:rsidR="007874D7" w:rsidRPr="007874D7" w:rsidRDefault="007874D7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</w:tcPr>
          <w:p w14:paraId="4F27589E" w14:textId="77777777" w:rsidR="00003374" w:rsidRPr="007874D7" w:rsidRDefault="00003374" w:rsidP="00003374">
            <w:pPr>
              <w:pStyle w:val="HTML"/>
              <w:shd w:val="clear" w:color="auto" w:fill="FFFFFF"/>
              <w:rPr>
                <w:lang w:val="en-US"/>
              </w:rPr>
            </w:pPr>
            <w:r w:rsidRPr="007874D7">
              <w:rPr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t>001D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FFFD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001E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F0EB</w:t>
            </w:r>
            <w:r w:rsidRPr="007874D7">
              <w:rPr>
                <w:i/>
                <w:iCs/>
                <w:lang w:val="en-US"/>
              </w:rPr>
              <w:br/>
              <w:t>FFFE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001F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F462</w:t>
            </w:r>
            <w:r w:rsidRPr="007874D7">
              <w:rPr>
                <w:i/>
                <w:iCs/>
                <w:lang w:val="en-US"/>
              </w:rPr>
              <w:br/>
              <w:t>FFFF</w:t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</w:r>
            <w:r w:rsidRPr="007874D7">
              <w:rPr>
                <w:i/>
                <w:iCs/>
                <w:lang w:val="en-US"/>
              </w:rPr>
              <w:br/>
              <w:t>0020</w:t>
            </w:r>
          </w:p>
          <w:p w14:paraId="48E5918F" w14:textId="77777777" w:rsidR="007874D7" w:rsidRPr="007874D7" w:rsidRDefault="007874D7" w:rsidP="007874D7">
            <w:pPr>
              <w:pStyle w:val="HTML"/>
              <w:shd w:val="clear" w:color="auto" w:fill="FFFFFF"/>
            </w:pPr>
            <w:r w:rsidRPr="000D74B1">
              <w:rPr>
                <w:lang w:val="en-US"/>
              </w:rPr>
              <w:br/>
            </w:r>
            <w:r w:rsidRPr="007874D7">
              <w:rPr>
                <w:i/>
                <w:iCs/>
              </w:rPr>
              <w:t>0000</w:t>
            </w:r>
          </w:p>
          <w:p w14:paraId="7DBA1F9D" w14:textId="77777777" w:rsidR="00003374" w:rsidRPr="007874D7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4898BFE0" w14:textId="77777777" w:rsidR="00003374" w:rsidRPr="00003374" w:rsidRDefault="00003374" w:rsidP="00241C33">
      <w:pPr>
        <w:pStyle w:val="a5"/>
        <w:ind w:firstLine="0"/>
        <w:rPr>
          <w:lang w:val="en-US" w:eastAsia="ru-RU"/>
        </w:rPr>
      </w:pPr>
    </w:p>
    <w:p w14:paraId="0039A36E" w14:textId="0A313D6E" w:rsidR="007874D7" w:rsidRDefault="007874D7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1E0E513F" w14:textId="1A16ED03" w:rsidR="007D511B" w:rsidRDefault="007874D7" w:rsidP="007D511B">
      <w:pPr>
        <w:pStyle w:val="a5"/>
        <w:ind w:firstLine="0"/>
        <w:rPr>
          <w:lang w:eastAsia="ru-RU"/>
        </w:rPr>
      </w:pPr>
      <w:r>
        <w:rPr>
          <w:lang w:eastAsia="ru-RU"/>
        </w:rPr>
        <w:lastRenderedPageBreak/>
        <w:t>Описание программы</w:t>
      </w:r>
      <w:r>
        <w:rPr>
          <w:lang w:val="en-US" w:eastAsia="ru-RU"/>
        </w:rPr>
        <w:t>:</w:t>
      </w:r>
    </w:p>
    <w:p w14:paraId="160866F7" w14:textId="52B6FFD7" w:rsid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Программа находит сумму 4-х чисел в последовательно записанных ячейках. </w:t>
      </w:r>
    </w:p>
    <w:p w14:paraId="1DDBB2D6" w14:textId="173AC4E2" w:rsidR="00BD3136" w:rsidRP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Области данных и результатов</w:t>
      </w:r>
      <w:r>
        <w:rPr>
          <w:lang w:val="en-US" w:eastAsia="ru-RU"/>
        </w:rPr>
        <w:t>:</w:t>
      </w:r>
    </w:p>
    <w:p w14:paraId="7361F92A" w14:textId="04BEDCB3" w:rsidR="00BD3136" w:rsidRDefault="00BD3136" w:rsidP="00BD3136">
      <w:pPr>
        <w:pStyle w:val="a5"/>
        <w:ind w:left="720" w:firstLine="0"/>
        <w:rPr>
          <w:lang w:val="en-US" w:eastAsia="ru-RU"/>
        </w:rPr>
      </w:pPr>
      <w:r>
        <w:rPr>
          <w:lang w:eastAsia="ru-RU"/>
        </w:rPr>
        <w:t>Данные</w:t>
      </w:r>
      <w:r>
        <w:rPr>
          <w:lang w:val="en-US" w:eastAsia="ru-RU"/>
        </w:rPr>
        <w:t>:</w:t>
      </w:r>
      <w:r>
        <w:rPr>
          <w:lang w:eastAsia="ru-RU"/>
        </w:rPr>
        <w:t xml:space="preserve"> 01С – 01</w:t>
      </w:r>
      <w:r>
        <w:rPr>
          <w:lang w:val="en-US" w:eastAsia="ru-RU"/>
        </w:rPr>
        <w:t>F</w:t>
      </w:r>
    </w:p>
    <w:p w14:paraId="4C5457ED" w14:textId="1C3C3553" w:rsid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Результаты</w:t>
      </w:r>
      <w:r>
        <w:rPr>
          <w:lang w:val="en-US" w:eastAsia="ru-RU"/>
        </w:rPr>
        <w:t xml:space="preserve">: </w:t>
      </w:r>
      <w:r>
        <w:rPr>
          <w:lang w:eastAsia="ru-RU"/>
        </w:rPr>
        <w:t>011</w:t>
      </w:r>
    </w:p>
    <w:p w14:paraId="76C2BF33" w14:textId="05E7B38D" w:rsid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Расположение в памяти ЭВМ исходных данных и результатов</w:t>
      </w:r>
      <w:r w:rsidRPr="00BD3136">
        <w:rPr>
          <w:lang w:eastAsia="ru-RU"/>
        </w:rPr>
        <w:t>:</w:t>
      </w:r>
    </w:p>
    <w:p w14:paraId="3A560481" w14:textId="2235326A" w:rsidR="00BD3136" w:rsidRDefault="00BD3136" w:rsidP="00BD3136">
      <w:pPr>
        <w:pStyle w:val="a5"/>
        <w:ind w:left="720" w:firstLine="0"/>
        <w:rPr>
          <w:lang w:eastAsia="ru-RU"/>
        </w:rPr>
      </w:pPr>
      <w:r w:rsidRPr="00BD3136">
        <w:rPr>
          <w:lang w:eastAsia="ru-RU"/>
        </w:rPr>
        <w:t>00</w:t>
      </w:r>
      <w:r>
        <w:rPr>
          <w:lang w:val="en-US" w:eastAsia="ru-RU"/>
        </w:rPr>
        <w:t>E</w:t>
      </w:r>
      <w:r w:rsidRPr="00BD3136">
        <w:rPr>
          <w:lang w:eastAsia="ru-RU"/>
        </w:rPr>
        <w:t xml:space="preserve">: </w:t>
      </w:r>
      <w:r>
        <w:rPr>
          <w:lang w:eastAsia="ru-RU"/>
        </w:rPr>
        <w:t>ячейка для косвенной адресации к ячейкам, сумму значений которых необходимо найти.</w:t>
      </w:r>
    </w:p>
    <w:p w14:paraId="2295DF64" w14:textId="43480C65" w:rsid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011</w:t>
      </w:r>
      <w:r w:rsidRPr="00BD3136">
        <w:rPr>
          <w:lang w:eastAsia="ru-RU"/>
        </w:rPr>
        <w:t>:</w:t>
      </w:r>
      <w:r>
        <w:rPr>
          <w:lang w:eastAsia="ru-RU"/>
        </w:rPr>
        <w:t xml:space="preserve"> результат</w:t>
      </w:r>
    </w:p>
    <w:p w14:paraId="0C2B3284" w14:textId="123AF9D6" w:rsid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013 – 01</w:t>
      </w:r>
      <w:r>
        <w:rPr>
          <w:lang w:val="en-US" w:eastAsia="ru-RU"/>
        </w:rPr>
        <w:t>A</w:t>
      </w:r>
      <w:r w:rsidRPr="00BD3136">
        <w:rPr>
          <w:lang w:eastAsia="ru-RU"/>
        </w:rPr>
        <w:t xml:space="preserve">: </w:t>
      </w:r>
      <w:r>
        <w:rPr>
          <w:lang w:eastAsia="ru-RU"/>
        </w:rPr>
        <w:t>цикл</w:t>
      </w:r>
    </w:p>
    <w:p w14:paraId="50BA9F08" w14:textId="529AD247" w:rsid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01С</w:t>
      </w:r>
      <w:r w:rsidR="000D74B1" w:rsidRPr="000D74B1">
        <w:rPr>
          <w:lang w:eastAsia="ru-RU"/>
        </w:rPr>
        <w:t xml:space="preserve"> </w:t>
      </w:r>
      <w:r>
        <w:rPr>
          <w:lang w:eastAsia="ru-RU"/>
        </w:rPr>
        <w:t>– 01</w:t>
      </w:r>
      <w:r>
        <w:rPr>
          <w:lang w:val="en-US" w:eastAsia="ru-RU"/>
        </w:rPr>
        <w:t>F</w:t>
      </w:r>
      <w:r w:rsidRPr="00BD3136">
        <w:rPr>
          <w:lang w:eastAsia="ru-RU"/>
        </w:rPr>
        <w:t xml:space="preserve">: </w:t>
      </w:r>
      <w:r>
        <w:rPr>
          <w:lang w:eastAsia="ru-RU"/>
        </w:rPr>
        <w:t>сами числа</w:t>
      </w:r>
    </w:p>
    <w:p w14:paraId="258E739F" w14:textId="78292FBA" w:rsidR="00BD3136" w:rsidRDefault="00BD3136" w:rsidP="00BD3136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Адреса первой и последней исполняемых команд</w:t>
      </w:r>
      <w:r w:rsidRPr="00BD3136">
        <w:rPr>
          <w:lang w:eastAsia="ru-RU"/>
        </w:rPr>
        <w:t>:</w:t>
      </w:r>
    </w:p>
    <w:p w14:paraId="5F18E090" w14:textId="28857EE1" w:rsidR="00BD3136" w:rsidRPr="00BD3136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Первой</w:t>
      </w:r>
      <w:r w:rsidRPr="000D74B1">
        <w:rPr>
          <w:lang w:eastAsia="ru-RU"/>
        </w:rPr>
        <w:t>:</w:t>
      </w:r>
      <w:r>
        <w:rPr>
          <w:lang w:eastAsia="ru-RU"/>
        </w:rPr>
        <w:t xml:space="preserve"> 013</w:t>
      </w:r>
    </w:p>
    <w:p w14:paraId="355DBE35" w14:textId="3E34A67A" w:rsidR="00BD3136" w:rsidRPr="000D74B1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Последней</w:t>
      </w:r>
      <w:r w:rsidRPr="000D74B1">
        <w:rPr>
          <w:lang w:eastAsia="ru-RU"/>
        </w:rPr>
        <w:t>:</w:t>
      </w:r>
      <w:r>
        <w:rPr>
          <w:lang w:eastAsia="ru-RU"/>
        </w:rPr>
        <w:t xml:space="preserve"> 01</w:t>
      </w:r>
      <w:r>
        <w:rPr>
          <w:lang w:val="en-US" w:eastAsia="ru-RU"/>
        </w:rPr>
        <w:t>A</w:t>
      </w:r>
    </w:p>
    <w:p w14:paraId="04E36B5E" w14:textId="239AAED8" w:rsidR="00BD3136" w:rsidRPr="000D74B1" w:rsidRDefault="00BD3136">
      <w:pPr>
        <w:rPr>
          <w:lang w:eastAsia="ru-RU"/>
        </w:rPr>
      </w:pPr>
      <w:r w:rsidRPr="000D74B1">
        <w:rPr>
          <w:lang w:eastAsia="ru-RU"/>
        </w:rPr>
        <w:br w:type="page"/>
      </w:r>
    </w:p>
    <w:p w14:paraId="38CFC14E" w14:textId="7977BE22" w:rsidR="00BD3136" w:rsidRPr="000D74B1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lastRenderedPageBreak/>
        <w:t>Код программы</w:t>
      </w:r>
      <w:r w:rsidRPr="000D74B1">
        <w:rPr>
          <w:lang w:eastAsia="ru-RU"/>
        </w:rPr>
        <w:t>:</w:t>
      </w:r>
    </w:p>
    <w:p w14:paraId="6E24B635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CMD CK 013</w:t>
      </w:r>
    </w:p>
    <w:p w14:paraId="116EF5E9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00A 0000 </w:t>
      </w:r>
    </w:p>
    <w:p w14:paraId="68DC996C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00B 0000 </w:t>
      </w:r>
    </w:p>
    <w:p w14:paraId="71F6C3C2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00C 0000 </w:t>
      </w:r>
    </w:p>
    <w:p w14:paraId="22C0EF86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00D 0000 </w:t>
      </w:r>
    </w:p>
    <w:p w14:paraId="5EB1BFDE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41A9FD5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00E 001C // add value from 01C to 01F to A after 1 step.</w:t>
      </w:r>
    </w:p>
    <w:p w14:paraId="6C7295B4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02E606BE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00F 0000</w:t>
      </w:r>
    </w:p>
    <w:p w14:paraId="4D9D4D50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010 0000</w:t>
      </w:r>
    </w:p>
    <w:p w14:paraId="26ABC8F0" w14:textId="268DA95F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011 0000 // </w:t>
      </w:r>
      <w:r>
        <w:rPr>
          <w:rFonts w:ascii="Courier New" w:hAnsi="Courier New" w:cs="Courier New"/>
          <w:sz w:val="20"/>
          <w:szCs w:val="20"/>
          <w:lang w:val="en-US" w:eastAsia="ru-RU"/>
        </w:rPr>
        <w:t>answer</w:t>
      </w:r>
    </w:p>
    <w:p w14:paraId="2748659F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F6F54B6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012 FFFC // 4 times</w:t>
      </w:r>
    </w:p>
    <w:p w14:paraId="0D119CB1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7B4EC38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013 F200 // clear</w:t>
      </w:r>
    </w:p>
    <w:p w14:paraId="72D709D7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014 480E // 80E --&gt; (00E) -&gt; 01C =&gt; 01</w:t>
      </w:r>
      <w:proofErr w:type="gramStart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>D :</w:t>
      </w:r>
      <w:proofErr w:type="gramEnd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 A + (01C)</w:t>
      </w:r>
    </w:p>
    <w:p w14:paraId="3EA173B8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015 B018 // CK = (A &gt; </w:t>
      </w:r>
      <w:proofErr w:type="gramStart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 ?</w:t>
      </w:r>
      <w:proofErr w:type="gramEnd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018 :</w:t>
      </w:r>
      <w:proofErr w:type="gramEnd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 xml:space="preserve"> 016)</w:t>
      </w:r>
    </w:p>
    <w:p w14:paraId="52E12200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E230C5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016 4011 // A + (011)</w:t>
      </w:r>
    </w:p>
    <w:p w14:paraId="7D75B614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017 3011 // (011) = A</w:t>
      </w:r>
    </w:p>
    <w:p w14:paraId="27D7062B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F145E7B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018 0012 // (</w:t>
      </w:r>
      <w:proofErr w:type="gramStart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012)+</w:t>
      </w:r>
      <w:proofErr w:type="gramEnd"/>
      <w:r w:rsidRPr="000D74B1">
        <w:rPr>
          <w:rFonts w:ascii="Courier New" w:hAnsi="Courier New" w:cs="Courier New"/>
          <w:sz w:val="20"/>
          <w:szCs w:val="20"/>
          <w:lang w:val="en-US" w:eastAsia="ru-RU"/>
        </w:rPr>
        <w:t>+ -&gt; FFFD; if(FFFD &lt; 0) -&gt; 019 : 01A</w:t>
      </w:r>
    </w:p>
    <w:p w14:paraId="4B79A419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019 C013 // go to 013</w:t>
      </w:r>
    </w:p>
    <w:p w14:paraId="14992009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01A F000 // end</w:t>
      </w:r>
    </w:p>
    <w:p w14:paraId="516EC1A6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07E8FB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01B 0378</w:t>
      </w:r>
    </w:p>
    <w:p w14:paraId="47819955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1E43BE7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01C 0000</w:t>
      </w:r>
    </w:p>
    <w:p w14:paraId="3BDAE795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01D F0EB</w:t>
      </w:r>
    </w:p>
    <w:p w14:paraId="57F310BA" w14:textId="77777777" w:rsidR="000D74B1" w:rsidRPr="000D74B1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01E 0377</w:t>
      </w:r>
    </w:p>
    <w:p w14:paraId="01C61C76" w14:textId="22D581FE" w:rsidR="00BD3136" w:rsidRPr="00BD3136" w:rsidRDefault="000D74B1" w:rsidP="000D74B1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D74B1">
        <w:rPr>
          <w:rFonts w:ascii="Courier New" w:hAnsi="Courier New" w:cs="Courier New"/>
          <w:sz w:val="20"/>
          <w:szCs w:val="20"/>
          <w:lang w:val="en-US" w:eastAsia="ru-RU"/>
        </w:rPr>
        <w:t>01F 0000</w:t>
      </w:r>
    </w:p>
    <w:sectPr w:rsidR="00BD3136" w:rsidRPr="00BD3136" w:rsidSect="00241C33">
      <w:headerReference w:type="first" r:id="rId12"/>
      <w:footerReference w:type="first" r:id="rId13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12E21" w14:textId="77777777" w:rsidR="00C806DB" w:rsidRDefault="00C806DB" w:rsidP="007058A1">
      <w:pPr>
        <w:spacing w:after="0" w:line="240" w:lineRule="auto"/>
      </w:pPr>
      <w:r>
        <w:separator/>
      </w:r>
    </w:p>
  </w:endnote>
  <w:endnote w:type="continuationSeparator" w:id="0">
    <w:p w14:paraId="5018B401" w14:textId="77777777" w:rsidR="00C806DB" w:rsidRDefault="00C806DB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3CB0F9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0210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E1BC546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A6BD623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4F3C28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679DBE1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1261EEF" w14:textId="77777777" w:rsidTr="3A822D7D">
      <w:tc>
        <w:tcPr>
          <w:tcW w:w="3489" w:type="dxa"/>
        </w:tcPr>
        <w:p w14:paraId="31866702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C2A87D4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56A98A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E7DA11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57EDD6E1" w14:textId="77777777" w:rsidTr="3A822D7D">
      <w:tc>
        <w:tcPr>
          <w:tcW w:w="3402" w:type="dxa"/>
        </w:tcPr>
        <w:p w14:paraId="10B98538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83880B9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AAF08B4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5A594862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5B3F" w14:textId="77777777" w:rsidR="00C806DB" w:rsidRDefault="00C806DB" w:rsidP="007058A1">
      <w:pPr>
        <w:spacing w:after="0" w:line="240" w:lineRule="auto"/>
      </w:pPr>
      <w:r>
        <w:separator/>
      </w:r>
    </w:p>
  </w:footnote>
  <w:footnote w:type="continuationSeparator" w:id="0">
    <w:p w14:paraId="0E972C78" w14:textId="77777777" w:rsidR="00C806DB" w:rsidRDefault="00C806DB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5B10B4B0" w14:textId="77777777" w:rsidTr="3A822D7D">
      <w:tc>
        <w:tcPr>
          <w:tcW w:w="3489" w:type="dxa"/>
        </w:tcPr>
        <w:p w14:paraId="750F698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B50219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C260EBF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2AF0B528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4E2B471A" w14:textId="77777777" w:rsidTr="3A822D7D">
      <w:tc>
        <w:tcPr>
          <w:tcW w:w="3402" w:type="dxa"/>
        </w:tcPr>
        <w:p w14:paraId="614B3A7B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E0F5B33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4E2A7730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D53820A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C371B"/>
    <w:multiLevelType w:val="hybridMultilevel"/>
    <w:tmpl w:val="748CADCA"/>
    <w:lvl w:ilvl="0" w:tplc="BE1E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3632DC"/>
    <w:multiLevelType w:val="hybridMultilevel"/>
    <w:tmpl w:val="11A2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3374"/>
    <w:rsid w:val="00025CCA"/>
    <w:rsid w:val="000671E1"/>
    <w:rsid w:val="000A642A"/>
    <w:rsid w:val="000D74B1"/>
    <w:rsid w:val="00116907"/>
    <w:rsid w:val="001278B2"/>
    <w:rsid w:val="00241C33"/>
    <w:rsid w:val="00291EF6"/>
    <w:rsid w:val="002D3ED9"/>
    <w:rsid w:val="00352372"/>
    <w:rsid w:val="003C3F8F"/>
    <w:rsid w:val="003C4C9F"/>
    <w:rsid w:val="00570E33"/>
    <w:rsid w:val="00613B27"/>
    <w:rsid w:val="0063758D"/>
    <w:rsid w:val="006513BC"/>
    <w:rsid w:val="00667EE0"/>
    <w:rsid w:val="006E64CF"/>
    <w:rsid w:val="007058A1"/>
    <w:rsid w:val="007874D7"/>
    <w:rsid w:val="007D511B"/>
    <w:rsid w:val="0086A04D"/>
    <w:rsid w:val="00A80B8B"/>
    <w:rsid w:val="00BD3136"/>
    <w:rsid w:val="00C01B50"/>
    <w:rsid w:val="00C806DB"/>
    <w:rsid w:val="00C96260"/>
    <w:rsid w:val="00CD09B3"/>
    <w:rsid w:val="00E05F5B"/>
    <w:rsid w:val="00E10684"/>
    <w:rsid w:val="00F44219"/>
    <w:rsid w:val="00F553D1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F19"/>
  <w15:chartTrackingRefBased/>
  <w15:docId w15:val="{A441A734-32EC-4666-A0BD-26EA02F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0"/>
    <w:link w:val="HTML0"/>
    <w:uiPriority w:val="99"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1C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2</cp:revision>
  <dcterms:created xsi:type="dcterms:W3CDTF">2020-12-25T10:28:00Z</dcterms:created>
  <dcterms:modified xsi:type="dcterms:W3CDTF">2020-12-25T10:28:00Z</dcterms:modified>
</cp:coreProperties>
</file>